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2E" w:rsidRDefault="00643778" w:rsidP="00BA4E06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2C41FBDB" wp14:editId="7A67D407">
            <wp:simplePos x="0" y="0"/>
            <wp:positionH relativeFrom="page">
              <wp:posOffset>130175</wp:posOffset>
            </wp:positionH>
            <wp:positionV relativeFrom="paragraph">
              <wp:posOffset>-1364615</wp:posOffset>
            </wp:positionV>
            <wp:extent cx="7802880" cy="1003935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E06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63.5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E2303A" w:rsidRPr="00F40045" w:rsidRDefault="00E2303A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E2303A" w:rsidRPr="00417AA7" w:rsidRDefault="00E2303A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BA4E06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BA4E06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BA4E06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E2303A" w:rsidRDefault="00E2303A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E2303A" w:rsidRDefault="00E2303A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:rsidR="00E2303A" w:rsidRDefault="00E2303A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E2303A" w:rsidRPr="00DB5DE8" w:rsidRDefault="00E2303A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E2303A" w:rsidRPr="000F4649" w:rsidRDefault="00E2303A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E2303A" w:rsidRPr="000F4649" w:rsidRDefault="00E2303A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E2303A" w:rsidRDefault="00E2303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E2303A" w:rsidRDefault="00E2303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E2303A" w:rsidRDefault="00E2303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E2303A" w:rsidRDefault="00E2303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E2303A" w:rsidRDefault="00E2303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886F9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B96BE2" w:rsidRDefault="00886F9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20-2-2022</w:t>
            </w:r>
          </w:p>
        </w:tc>
        <w:tc>
          <w:tcPr>
            <w:tcW w:w="863" w:type="pct"/>
            <w:vAlign w:val="center"/>
          </w:tcPr>
          <w:p w:rsidR="001B4CE7" w:rsidRPr="007B3ACD" w:rsidRDefault="00886F94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Vaishnavi</w:t>
            </w:r>
            <w:proofErr w:type="spellEnd"/>
            <w:r>
              <w:rPr>
                <w:rFonts w:cs="Arial"/>
              </w:rPr>
              <w:t xml:space="preserve"> P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BA4E06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32729D" w:rsidRDefault="0032729D" w:rsidP="00053C2C"/>
    <w:p w:rsidR="0032729D" w:rsidRDefault="0032729D">
      <w:pPr>
        <w:ind w:firstLine="0"/>
      </w:pPr>
      <w:r>
        <w:br w:type="page"/>
      </w:r>
    </w:p>
    <w:p w:rsidR="00886F94" w:rsidRDefault="00886F94" w:rsidP="00053C2C">
      <w:pPr>
        <w:rPr>
          <w:sz w:val="36"/>
          <w:szCs w:val="36"/>
        </w:rPr>
      </w:pPr>
    </w:p>
    <w:p w:rsidR="00886F94" w:rsidRDefault="00886F94" w:rsidP="00053C2C">
      <w:pPr>
        <w:rPr>
          <w:sz w:val="36"/>
          <w:szCs w:val="36"/>
        </w:rPr>
      </w:pPr>
    </w:p>
    <w:p w:rsidR="00053C2C" w:rsidRDefault="0032729D" w:rsidP="00053C2C">
      <w:pPr>
        <w:rPr>
          <w:sz w:val="36"/>
          <w:szCs w:val="36"/>
        </w:rPr>
      </w:pPr>
      <w:r>
        <w:rPr>
          <w:sz w:val="36"/>
          <w:szCs w:val="36"/>
        </w:rPr>
        <w:t>Case Study-Smart Watch</w:t>
      </w:r>
    </w:p>
    <w:p w:rsidR="0032729D" w:rsidRDefault="0032729D" w:rsidP="00053C2C">
      <w:pPr>
        <w:rPr>
          <w:sz w:val="28"/>
          <w:szCs w:val="28"/>
        </w:rPr>
      </w:pPr>
      <w:r>
        <w:rPr>
          <w:sz w:val="28"/>
          <w:szCs w:val="28"/>
        </w:rPr>
        <w:t xml:space="preserve">Description-Wearable devices like Smart Watches Can perform </w:t>
      </w:r>
      <w:proofErr w:type="gramStart"/>
      <w:r>
        <w:rPr>
          <w:sz w:val="28"/>
          <w:szCs w:val="28"/>
        </w:rPr>
        <w:t>Multiple</w:t>
      </w:r>
      <w:proofErr w:type="gramEnd"/>
      <w:r>
        <w:rPr>
          <w:sz w:val="28"/>
          <w:szCs w:val="28"/>
        </w:rPr>
        <w:t xml:space="preserve"> functions </w:t>
      </w:r>
      <w:r w:rsidR="008F4217">
        <w:rPr>
          <w:sz w:val="28"/>
          <w:szCs w:val="28"/>
        </w:rPr>
        <w:t xml:space="preserve">like     </w:t>
      </w:r>
    </w:p>
    <w:p w:rsidR="008F4217" w:rsidRDefault="008F4217" w:rsidP="00053C2C">
      <w:pPr>
        <w:rPr>
          <w:sz w:val="28"/>
          <w:szCs w:val="28"/>
        </w:rPr>
      </w:pPr>
      <w:r>
        <w:rPr>
          <w:sz w:val="28"/>
          <w:szCs w:val="28"/>
        </w:rPr>
        <w:t>Fitness tracking, Steps counting and can perform</w:t>
      </w:r>
      <w:r w:rsidR="003E0EB3">
        <w:rPr>
          <w:sz w:val="28"/>
          <w:szCs w:val="28"/>
        </w:rPr>
        <w:t xml:space="preserve"> most of the functions that a mobile     </w:t>
      </w:r>
    </w:p>
    <w:p w:rsidR="003E0EB3" w:rsidRDefault="003E0EB3" w:rsidP="00053C2C">
      <w:pPr>
        <w:rPr>
          <w:sz w:val="28"/>
          <w:szCs w:val="28"/>
        </w:rPr>
      </w:pPr>
      <w:r>
        <w:rPr>
          <w:sz w:val="28"/>
          <w:szCs w:val="28"/>
        </w:rPr>
        <w:t>Phone can do.</w:t>
      </w:r>
    </w:p>
    <w:p w:rsidR="00886F94" w:rsidRDefault="00AA2AFB" w:rsidP="00AA2AFB">
      <w:pPr>
        <w:ind w:firstLine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886F94" w:rsidRDefault="00886F94" w:rsidP="00AA2AFB">
      <w:pPr>
        <w:ind w:firstLine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3E0EB3" w:rsidRDefault="00886F94" w:rsidP="00AA2AFB">
      <w:pPr>
        <w:ind w:firstLine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A2AFB">
        <w:rPr>
          <w:sz w:val="36"/>
          <w:szCs w:val="36"/>
        </w:rPr>
        <w:t xml:space="preserve">High </w:t>
      </w:r>
      <w:r w:rsidR="003E0EB3">
        <w:rPr>
          <w:sz w:val="36"/>
          <w:szCs w:val="36"/>
        </w:rPr>
        <w:t>Level Requirements</w:t>
      </w:r>
    </w:p>
    <w:p w:rsidR="003E0EB3" w:rsidRDefault="003E0EB3" w:rsidP="00053C2C">
      <w:pPr>
        <w:rPr>
          <w:sz w:val="28"/>
          <w:szCs w:val="28"/>
        </w:rPr>
      </w:pPr>
      <w:r>
        <w:rPr>
          <w:sz w:val="36"/>
          <w:szCs w:val="36"/>
        </w:rPr>
        <w:t>-</w:t>
      </w:r>
      <w:r>
        <w:rPr>
          <w:sz w:val="28"/>
          <w:szCs w:val="28"/>
        </w:rPr>
        <w:t xml:space="preserve">To provide an interface to the user to interact and display time and provide apps </w:t>
      </w:r>
    </w:p>
    <w:p w:rsidR="003E0EB3" w:rsidRDefault="003E0EB3" w:rsidP="00053C2C">
      <w:pPr>
        <w:rPr>
          <w:sz w:val="28"/>
          <w:szCs w:val="28"/>
        </w:rPr>
      </w:pPr>
      <w:r>
        <w:rPr>
          <w:sz w:val="28"/>
          <w:szCs w:val="28"/>
        </w:rPr>
        <w:t>-To provide Bluetooth Connectivity to connect it to mobile phone</w:t>
      </w:r>
    </w:p>
    <w:p w:rsidR="003E0EB3" w:rsidRDefault="003E0EB3" w:rsidP="00053C2C">
      <w:pPr>
        <w:rPr>
          <w:sz w:val="28"/>
          <w:szCs w:val="28"/>
        </w:rPr>
      </w:pPr>
      <w:r>
        <w:rPr>
          <w:sz w:val="28"/>
          <w:szCs w:val="28"/>
        </w:rPr>
        <w:t xml:space="preserve">-To </w:t>
      </w:r>
      <w:r w:rsidR="00E2303A">
        <w:rPr>
          <w:sz w:val="28"/>
          <w:szCs w:val="28"/>
        </w:rPr>
        <w:t>make the watch portable by providing with battery and charger</w:t>
      </w:r>
    </w:p>
    <w:p w:rsidR="00E2303A" w:rsidRDefault="00E2303A" w:rsidP="00053C2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A2AFB">
        <w:rPr>
          <w:sz w:val="28"/>
          <w:szCs w:val="28"/>
        </w:rPr>
        <w:t>To Sense Temperature and Pressure</w:t>
      </w:r>
    </w:p>
    <w:p w:rsidR="00886F94" w:rsidRDefault="00886F94" w:rsidP="00AA2AFB">
      <w:pPr>
        <w:tabs>
          <w:tab w:val="left" w:pos="5130"/>
        </w:tabs>
        <w:rPr>
          <w:sz w:val="36"/>
          <w:szCs w:val="36"/>
        </w:rPr>
      </w:pPr>
    </w:p>
    <w:p w:rsidR="00886F94" w:rsidRDefault="00886F94" w:rsidP="00AA2AFB">
      <w:pPr>
        <w:tabs>
          <w:tab w:val="left" w:pos="5130"/>
        </w:tabs>
        <w:rPr>
          <w:sz w:val="36"/>
          <w:szCs w:val="36"/>
        </w:rPr>
      </w:pPr>
    </w:p>
    <w:p w:rsidR="00886F94" w:rsidRDefault="00886F94" w:rsidP="00AA2AFB">
      <w:pPr>
        <w:tabs>
          <w:tab w:val="left" w:pos="5130"/>
        </w:tabs>
        <w:rPr>
          <w:sz w:val="36"/>
          <w:szCs w:val="36"/>
        </w:rPr>
      </w:pPr>
    </w:p>
    <w:p w:rsidR="00886F94" w:rsidRDefault="00886F94" w:rsidP="00AA2AFB">
      <w:pPr>
        <w:tabs>
          <w:tab w:val="left" w:pos="5130"/>
        </w:tabs>
        <w:rPr>
          <w:sz w:val="36"/>
          <w:szCs w:val="36"/>
        </w:rPr>
      </w:pPr>
    </w:p>
    <w:p w:rsidR="00AA2AFB" w:rsidRPr="00AA2AFB" w:rsidRDefault="00AA2AFB" w:rsidP="00AA2AFB">
      <w:pPr>
        <w:tabs>
          <w:tab w:val="left" w:pos="5130"/>
        </w:tabs>
        <w:rPr>
          <w:sz w:val="36"/>
          <w:szCs w:val="36"/>
        </w:rPr>
      </w:pPr>
      <w:r w:rsidRPr="00AA2AFB">
        <w:rPr>
          <w:sz w:val="36"/>
          <w:szCs w:val="36"/>
        </w:rPr>
        <w:t>Low Level Requirements</w:t>
      </w:r>
    </w:p>
    <w:p w:rsidR="00AA2AFB" w:rsidRDefault="00AA2AFB" w:rsidP="00AA2AFB">
      <w:pPr>
        <w:tabs>
          <w:tab w:val="left" w:pos="5130"/>
        </w:tabs>
        <w:rPr>
          <w:sz w:val="28"/>
          <w:szCs w:val="28"/>
        </w:rPr>
      </w:pPr>
      <w:r>
        <w:rPr>
          <w:sz w:val="32"/>
          <w:szCs w:val="32"/>
        </w:rPr>
        <w:t>-</w:t>
      </w:r>
      <w:r>
        <w:rPr>
          <w:sz w:val="28"/>
          <w:szCs w:val="28"/>
        </w:rPr>
        <w:t xml:space="preserve">An Interface is provided to the user by capacitive touch screen and android operating    </w:t>
      </w:r>
    </w:p>
    <w:p w:rsidR="00AA2AFB" w:rsidRDefault="00AA2AFB" w:rsidP="00AA2AFB">
      <w:pPr>
        <w:tabs>
          <w:tab w:val="left" w:pos="513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System.</w:t>
      </w:r>
      <w:proofErr w:type="gramEnd"/>
    </w:p>
    <w:p w:rsidR="00AA2AFB" w:rsidRDefault="00AA2AFB" w:rsidP="00AA2AFB">
      <w:pPr>
        <w:tabs>
          <w:tab w:val="left" w:pos="5130"/>
        </w:tabs>
        <w:rPr>
          <w:sz w:val="28"/>
          <w:szCs w:val="28"/>
        </w:rPr>
      </w:pPr>
      <w:r>
        <w:rPr>
          <w:sz w:val="28"/>
          <w:szCs w:val="28"/>
        </w:rPr>
        <w:t>-Bluetooth Connectivity is provided to the user by inbuilt module in SOC</w:t>
      </w:r>
    </w:p>
    <w:p w:rsidR="00AA2AFB" w:rsidRDefault="00AA2AFB" w:rsidP="00AA2AFB">
      <w:pPr>
        <w:tabs>
          <w:tab w:val="left" w:pos="5130"/>
        </w:tabs>
        <w:rPr>
          <w:sz w:val="28"/>
          <w:szCs w:val="28"/>
        </w:rPr>
      </w:pPr>
      <w:r>
        <w:rPr>
          <w:sz w:val="28"/>
          <w:szCs w:val="28"/>
        </w:rPr>
        <w:t>-A suitable battery to power the watch and size of battery is taken care.</w:t>
      </w:r>
    </w:p>
    <w:p w:rsidR="00AA2AFB" w:rsidRDefault="00AA2AFB" w:rsidP="00AA2AFB">
      <w:pPr>
        <w:tabs>
          <w:tab w:val="left" w:pos="5130"/>
        </w:tabs>
        <w:rPr>
          <w:sz w:val="28"/>
          <w:szCs w:val="28"/>
        </w:rPr>
      </w:pPr>
      <w:r>
        <w:rPr>
          <w:sz w:val="28"/>
          <w:szCs w:val="28"/>
        </w:rPr>
        <w:t>-Temperature,</w:t>
      </w:r>
      <w:r w:rsidR="00643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Pressure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are sensed by those particular sensors and a module to </w:t>
      </w:r>
    </w:p>
    <w:p w:rsidR="00AA2AFB" w:rsidRDefault="00AA2AFB" w:rsidP="00AA2AFB">
      <w:pPr>
        <w:tabs>
          <w:tab w:val="left" w:pos="5130"/>
        </w:tabs>
        <w:rPr>
          <w:sz w:val="28"/>
          <w:szCs w:val="28"/>
        </w:rPr>
      </w:pPr>
      <w:r>
        <w:rPr>
          <w:sz w:val="28"/>
          <w:szCs w:val="28"/>
        </w:rPr>
        <w:t xml:space="preserve">Convert </w:t>
      </w:r>
      <w:proofErr w:type="spellStart"/>
      <w:r>
        <w:rPr>
          <w:sz w:val="28"/>
          <w:szCs w:val="28"/>
        </w:rPr>
        <w:t>anlog</w:t>
      </w:r>
      <w:proofErr w:type="spellEnd"/>
      <w:r>
        <w:rPr>
          <w:sz w:val="28"/>
          <w:szCs w:val="28"/>
        </w:rPr>
        <w:t xml:space="preserve"> to digital values is installed in system on chip </w:t>
      </w:r>
      <w:r w:rsidR="00F45D11">
        <w:rPr>
          <w:sz w:val="28"/>
          <w:szCs w:val="28"/>
        </w:rPr>
        <w:t>.</w:t>
      </w:r>
      <w:r>
        <w:rPr>
          <w:sz w:val="28"/>
          <w:szCs w:val="28"/>
        </w:rPr>
        <w:t xml:space="preserve">digital to analog </w:t>
      </w:r>
      <w:r w:rsidR="00F45D11">
        <w:rPr>
          <w:sz w:val="28"/>
          <w:szCs w:val="28"/>
        </w:rPr>
        <w:t xml:space="preserve">is </w:t>
      </w:r>
    </w:p>
    <w:p w:rsidR="00886F94" w:rsidRDefault="00F45D11" w:rsidP="00AA2AFB">
      <w:pPr>
        <w:tabs>
          <w:tab w:val="left" w:pos="513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Built in system on chip for drivers such as LED and Vibration motors.</w:t>
      </w:r>
      <w:proofErr w:type="gramEnd"/>
    </w:p>
    <w:p w:rsidR="00886F94" w:rsidRDefault="00886F94">
      <w:pPr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5D11" w:rsidRDefault="00886F94" w:rsidP="00AA2AFB">
      <w:pPr>
        <w:tabs>
          <w:tab w:val="left" w:pos="513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Block Diagram</w:t>
      </w:r>
    </w:p>
    <w:p w:rsidR="00886F94" w:rsidRDefault="00886F94" w:rsidP="00AA2AFB">
      <w:pPr>
        <w:tabs>
          <w:tab w:val="left" w:pos="5130"/>
        </w:tabs>
        <w:rPr>
          <w:sz w:val="36"/>
          <w:szCs w:val="36"/>
        </w:rPr>
      </w:pPr>
    </w:p>
    <w:p w:rsidR="00886F94" w:rsidRDefault="00886F94" w:rsidP="00AA2AFB">
      <w:pPr>
        <w:tabs>
          <w:tab w:val="left" w:pos="5130"/>
        </w:tabs>
        <w:rPr>
          <w:sz w:val="36"/>
          <w:szCs w:val="36"/>
        </w:rPr>
      </w:pPr>
    </w:p>
    <w:p w:rsidR="00886F94" w:rsidRPr="00886F94" w:rsidRDefault="00886F94" w:rsidP="00AA2AFB">
      <w:pPr>
        <w:tabs>
          <w:tab w:val="left" w:pos="5130"/>
        </w:tabs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6825343" cy="536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wat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343" cy="53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B" w:rsidRPr="00AA2AFB" w:rsidRDefault="00AA2AFB" w:rsidP="00AA2AFB">
      <w:pPr>
        <w:tabs>
          <w:tab w:val="left" w:pos="5130"/>
        </w:tabs>
        <w:rPr>
          <w:sz w:val="28"/>
          <w:szCs w:val="28"/>
        </w:rPr>
      </w:pPr>
    </w:p>
    <w:p w:rsidR="00AA2AFB" w:rsidRDefault="00AA2AFB" w:rsidP="00053C2C">
      <w:pPr>
        <w:rPr>
          <w:sz w:val="28"/>
          <w:szCs w:val="28"/>
        </w:rPr>
      </w:pPr>
    </w:p>
    <w:p w:rsidR="00643778" w:rsidRDefault="00643778" w:rsidP="00053C2C">
      <w:pPr>
        <w:rPr>
          <w:sz w:val="28"/>
          <w:szCs w:val="28"/>
        </w:rPr>
      </w:pPr>
    </w:p>
    <w:p w:rsidR="00643778" w:rsidRDefault="00643778">
      <w:pPr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2AFB" w:rsidRDefault="00643778" w:rsidP="00053C2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Component Description</w:t>
      </w:r>
    </w:p>
    <w:p w:rsidR="00643778" w:rsidRDefault="00643778" w:rsidP="00053C2C">
      <w:pPr>
        <w:rPr>
          <w:sz w:val="28"/>
          <w:szCs w:val="28"/>
        </w:rPr>
      </w:pPr>
      <w:r>
        <w:rPr>
          <w:sz w:val="28"/>
          <w:szCs w:val="28"/>
        </w:rPr>
        <w:t xml:space="preserve">*System on chip-All the necessary functions required for the application is integrated     </w:t>
      </w:r>
    </w:p>
    <w:p w:rsidR="00A806D0" w:rsidRDefault="00643778" w:rsidP="00053C2C">
      <w:pPr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On a single chip</w:t>
      </w:r>
      <w:r w:rsidR="00A806D0">
        <w:rPr>
          <w:sz w:val="28"/>
          <w:szCs w:val="28"/>
        </w:rPr>
        <w:t>.</w:t>
      </w:r>
      <w:proofErr w:type="gramEnd"/>
      <w:r w:rsidR="00A806D0" w:rsidRPr="00A806D0">
        <w:rPr>
          <w:rFonts w:ascii="Source Sans Pro" w:hAnsi="Source Sans Pro"/>
          <w:color w:val="2A2A2A"/>
          <w:sz w:val="27"/>
          <w:szCs w:val="27"/>
          <w:shd w:val="clear" w:color="auto" w:fill="FFFFFF"/>
        </w:rPr>
        <w:t xml:space="preserve"> </w:t>
      </w:r>
      <w:r w:rsidR="00A806D0" w:rsidRPr="00A806D0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 xml:space="preserve">Modern controllers such as the </w:t>
      </w:r>
      <w:proofErr w:type="spellStart"/>
      <w:r w:rsidR="00A806D0" w:rsidRPr="00A806D0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>PSoC</w:t>
      </w:r>
      <w:proofErr w:type="spellEnd"/>
      <w:r w:rsidR="00A806D0" w:rsidRPr="00A806D0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 xml:space="preserve"> integrate sophisticated analog </w:t>
      </w:r>
      <w:r w:rsidR="00A806D0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 xml:space="preserve">                             </w:t>
      </w:r>
    </w:p>
    <w:p w:rsidR="00A806D0" w:rsidRDefault="00A806D0" w:rsidP="00053C2C">
      <w:pPr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</w:pPr>
      <w:proofErr w:type="gramStart"/>
      <w:r w:rsidRPr="00A806D0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>and</w:t>
      </w:r>
      <w:proofErr w:type="gramEnd"/>
      <w:r w:rsidRPr="00A806D0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 xml:space="preserve"> programmable digital functionality in a single chip, along with an ARM cortex-M </w:t>
      </w:r>
    </w:p>
    <w:p w:rsidR="00643778" w:rsidRDefault="00A806D0" w:rsidP="00053C2C">
      <w:pPr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</w:pPr>
      <w:proofErr w:type="gramStart"/>
      <w:r w:rsidRPr="00A806D0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>core</w:t>
      </w:r>
      <w:proofErr w:type="gramEnd"/>
      <w:r w:rsidRPr="00A806D0"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>, utilizing the power of the ARM architecture.</w:t>
      </w:r>
    </w:p>
    <w:p w:rsidR="00514B06" w:rsidRDefault="00514B06" w:rsidP="00053C2C">
      <w:pPr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>*Power Management circuit is implemented</w:t>
      </w:r>
    </w:p>
    <w:p w:rsidR="00514B06" w:rsidRDefault="00514B06" w:rsidP="00053C2C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</w:pPr>
      <w:r>
        <w:rPr>
          <w:rFonts w:asciiTheme="minorHAnsi" w:hAnsiTheme="minorHAnsi" w:cstheme="minorHAnsi"/>
          <w:color w:val="2A2A2A"/>
          <w:sz w:val="28"/>
          <w:szCs w:val="28"/>
          <w:shd w:val="clear" w:color="auto" w:fill="FFFFFF"/>
        </w:rPr>
        <w:t>*Sensors-</w:t>
      </w:r>
      <w:r w:rsidRPr="00514B06"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  <w:t>Motion Sensors-</w:t>
      </w:r>
      <w:proofErr w:type="spellStart"/>
      <w:r w:rsidRPr="00514B06"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  <w:t>Accelerometer</w:t>
      </w:r>
      <w:proofErr w:type="gramStart"/>
      <w:r w:rsidRPr="00514B06"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  <w:t>,Magnetometer,Gyroscope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  <w:t xml:space="preserve"> ,Temperature </w:t>
      </w:r>
    </w:p>
    <w:p w:rsidR="00514B06" w:rsidRDefault="00514B06" w:rsidP="00053C2C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  <w:t>and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  <w:t xml:space="preserve"> pressure sensors are used</w:t>
      </w:r>
    </w:p>
    <w:p w:rsidR="00514B06" w:rsidRPr="00514B06" w:rsidRDefault="00514B06" w:rsidP="00053C2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  <w:t xml:space="preserve">*Motors and LEDs are used as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  <w:t>ouput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8F9FA"/>
        </w:rPr>
        <w:t xml:space="preserve"> drives.</w:t>
      </w:r>
      <w:bookmarkStart w:id="4" w:name="_GoBack"/>
      <w:bookmarkEnd w:id="4"/>
    </w:p>
    <w:p w:rsidR="0032729D" w:rsidRPr="00A806D0" w:rsidRDefault="00A806D0" w:rsidP="00A806D0">
      <w:pPr>
        <w:tabs>
          <w:tab w:val="left" w:pos="4757"/>
        </w:tabs>
        <w:rPr>
          <w:rFonts w:asciiTheme="minorHAnsi" w:hAnsiTheme="minorHAnsi" w:cstheme="minorHAnsi"/>
          <w:sz w:val="28"/>
          <w:szCs w:val="28"/>
        </w:rPr>
      </w:pPr>
      <w:r w:rsidRPr="00A806D0">
        <w:rPr>
          <w:rFonts w:asciiTheme="minorHAnsi" w:hAnsiTheme="minorHAnsi" w:cstheme="minorHAnsi"/>
          <w:sz w:val="28"/>
          <w:szCs w:val="28"/>
        </w:rPr>
        <w:tab/>
      </w:r>
    </w:p>
    <w:sectPr w:rsidR="0032729D" w:rsidRPr="00A806D0" w:rsidSect="00015EE5">
      <w:headerReference w:type="default" r:id="rId17"/>
      <w:footerReference w:type="default" r:id="rId18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EEC" w:rsidRDefault="00900EEC" w:rsidP="006A582B">
      <w:r>
        <w:separator/>
      </w:r>
    </w:p>
  </w:endnote>
  <w:endnote w:type="continuationSeparator" w:id="0">
    <w:p w:rsidR="00900EEC" w:rsidRDefault="00900EEC" w:rsidP="006A582B">
      <w:r>
        <w:continuationSeparator/>
      </w:r>
    </w:p>
  </w:endnote>
  <w:endnote w:type="continuationNotice" w:id="1">
    <w:p w:rsidR="00900EEC" w:rsidRDefault="00900E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03A" w:rsidRDefault="00E2303A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2303A" w:rsidTr="00107955">
      <w:tc>
        <w:tcPr>
          <w:tcW w:w="3960" w:type="dxa"/>
        </w:tcPr>
        <w:p w:rsidR="00E2303A" w:rsidRPr="006E044D" w:rsidRDefault="00E2303A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E2303A" w:rsidRPr="006E044D" w:rsidRDefault="00E2303A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E2303A" w:rsidRPr="006E044D" w:rsidRDefault="00E2303A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14B06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14B06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E2303A" w:rsidRPr="00B9435E" w:rsidRDefault="00E2303A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EEC" w:rsidRDefault="00900EEC" w:rsidP="006A582B">
      <w:r>
        <w:separator/>
      </w:r>
    </w:p>
  </w:footnote>
  <w:footnote w:type="continuationSeparator" w:id="0">
    <w:p w:rsidR="00900EEC" w:rsidRDefault="00900EEC" w:rsidP="006A582B">
      <w:r>
        <w:continuationSeparator/>
      </w:r>
    </w:p>
  </w:footnote>
  <w:footnote w:type="continuationNotice" w:id="1">
    <w:p w:rsidR="00900EEC" w:rsidRDefault="00900E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03A" w:rsidRPr="00DA17A9" w:rsidRDefault="00E2303A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2303A" w:rsidTr="00D8110D">
      <w:tc>
        <w:tcPr>
          <w:tcW w:w="6768" w:type="dxa"/>
        </w:tcPr>
        <w:p w:rsidR="00E2303A" w:rsidRDefault="00E2303A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E2303A" w:rsidRDefault="00E2303A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303A" w:rsidRPr="00DA17A9" w:rsidRDefault="00E2303A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2729D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0EB3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4B06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4377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6F94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4217"/>
    <w:rsid w:val="008F5A6C"/>
    <w:rsid w:val="00900EE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06D0"/>
    <w:rsid w:val="00A84F26"/>
    <w:rsid w:val="00A91B63"/>
    <w:rsid w:val="00A9375A"/>
    <w:rsid w:val="00A9757D"/>
    <w:rsid w:val="00AA2AFB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E06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303A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5D11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8618B61-BDC8-424E-A86E-663C19635A3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D89A19B-F7DE-4C90-AEAD-0F4D4D61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489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1790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Windows User</cp:lastModifiedBy>
  <cp:revision>6</cp:revision>
  <cp:lastPrinted>2014-03-29T07:34:00Z</cp:lastPrinted>
  <dcterms:created xsi:type="dcterms:W3CDTF">2022-02-18T14:12:00Z</dcterms:created>
  <dcterms:modified xsi:type="dcterms:W3CDTF">2022-02-20T11:41:00Z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